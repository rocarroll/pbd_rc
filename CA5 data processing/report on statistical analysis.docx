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eastAsia="en-US"/>
        </w:rPr>
        <w:drawing>
          <wp:inline distT="0" distB="0" distL="0" distR="0" wp14:anchorId="41E1850F" wp14:editId="03BA69C5">
            <wp:extent cx="5440680" cy="3611880"/>
            <wp:effectExtent l="0" t="0" r="7620" b="7620"/>
            <wp:docPr id="3" name="Picture 3" descr="Building columns from a perspective looking up, with blue sky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Default="00EF204C" w:rsidP="00D5413C">
      <w:pPr>
        <w:pStyle w:val="Title"/>
      </w:pPr>
      <w:r>
        <w:t>Analysis using Python and R</w:t>
      </w:r>
    </w:p>
    <w:p w:rsidR="001638F6" w:rsidRPr="00D5413C" w:rsidRDefault="00EF204C" w:rsidP="00D5413C">
      <w:pPr>
        <w:pStyle w:val="Subtitle"/>
      </w:pPr>
      <w:r>
        <w:t>SCRUB A DATA SET OF 5000+ LINES OF TEXT AND PERFORM STATISTICAL ANALYSIS</w:t>
      </w:r>
      <w:r w:rsidR="00051F71">
        <w:t xml:space="preserve"> on the data</w:t>
      </w:r>
    </w:p>
    <w:p w:rsidR="00EF204C" w:rsidRDefault="00EF204C" w:rsidP="003422FF">
      <w:pPr>
        <w:pStyle w:val="ContactInfo"/>
      </w:pPr>
      <w:r>
        <w:t>Roisin Carroll</w:t>
      </w:r>
      <w:r w:rsidR="00D5413C">
        <w:t xml:space="preserve"> | </w:t>
      </w:r>
      <w:r>
        <w:t>Programming for Big Data B8IT105</w:t>
      </w:r>
      <w:r w:rsidR="00D5413C">
        <w:t xml:space="preserve"> |</w:t>
      </w:r>
      <w:r w:rsidR="00D5413C" w:rsidRPr="00D5413C">
        <w:t xml:space="preserve"> </w:t>
      </w:r>
      <w:r>
        <w:t>7-08-17</w:t>
      </w:r>
    </w:p>
    <w:p w:rsidR="00EF204C" w:rsidRDefault="00EF204C" w:rsidP="003422FF">
      <w:pPr>
        <w:pStyle w:val="ContactInfo"/>
      </w:pPr>
    </w:p>
    <w:p w:rsidR="00EF204C" w:rsidRDefault="00EF204C" w:rsidP="003422FF">
      <w:pPr>
        <w:pStyle w:val="ContactInfo"/>
      </w:pPr>
    </w:p>
    <w:p w:rsidR="00EF204C" w:rsidRDefault="00EF204C" w:rsidP="003422FF">
      <w:pPr>
        <w:pStyle w:val="ContactInfo"/>
      </w:pPr>
    </w:p>
    <w:p w:rsidR="00EF204C" w:rsidRDefault="00EF204C" w:rsidP="003422FF">
      <w:pPr>
        <w:pStyle w:val="ContactInfo"/>
      </w:pPr>
    </w:p>
    <w:p w:rsidR="00EF204C" w:rsidRDefault="00EF204C" w:rsidP="003422FF">
      <w:pPr>
        <w:pStyle w:val="ContactInfo"/>
      </w:pPr>
    </w:p>
    <w:p w:rsidR="00EF204C" w:rsidRDefault="00EF204C" w:rsidP="003422FF">
      <w:pPr>
        <w:pStyle w:val="ContactInfo"/>
      </w:pPr>
    </w:p>
    <w:p w:rsidR="00EF204C" w:rsidRDefault="00EF204C" w:rsidP="003422FF">
      <w:pPr>
        <w:pStyle w:val="ContactInfo"/>
      </w:pPr>
    </w:p>
    <w:p w:rsidR="00EF204C" w:rsidRDefault="00EF204C" w:rsidP="003422FF">
      <w:pPr>
        <w:pStyle w:val="ContactInfo"/>
      </w:pPr>
    </w:p>
    <w:sdt>
      <w:sdtPr>
        <w:id w:val="-9214059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4D322D" w:themeColor="text2"/>
          <w:sz w:val="22"/>
          <w:szCs w:val="22"/>
        </w:rPr>
      </w:sdtEndPr>
      <w:sdtContent>
        <w:p w:rsidR="00EF204C" w:rsidRDefault="00EF204C">
          <w:pPr>
            <w:pStyle w:val="TOCHeading"/>
          </w:pPr>
          <w:r>
            <w:t>Contents</w:t>
          </w:r>
        </w:p>
        <w:p w:rsidR="00051F71" w:rsidRDefault="00EF204C">
          <w:pPr>
            <w:pStyle w:val="TOC1"/>
            <w:tabs>
              <w:tab w:val="right" w:leader="dot" w:pos="8630"/>
            </w:tabs>
            <w:rPr>
              <w:noProof/>
              <w:color w:val="auto"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93895" w:history="1">
            <w:r w:rsidR="00051F71" w:rsidRPr="00F37805">
              <w:rPr>
                <w:rStyle w:val="Hyperlink"/>
                <w:noProof/>
              </w:rPr>
              <w:t>Statistical Analysis Conclusions</w:t>
            </w:r>
            <w:r w:rsidR="00051F71">
              <w:rPr>
                <w:noProof/>
                <w:webHidden/>
              </w:rPr>
              <w:tab/>
            </w:r>
            <w:r w:rsidR="00051F71">
              <w:rPr>
                <w:noProof/>
                <w:webHidden/>
              </w:rPr>
              <w:fldChar w:fldCharType="begin"/>
            </w:r>
            <w:r w:rsidR="00051F71">
              <w:rPr>
                <w:noProof/>
                <w:webHidden/>
              </w:rPr>
              <w:instrText xml:space="preserve"> PAGEREF _Toc489893895 \h </w:instrText>
            </w:r>
            <w:r w:rsidR="00051F71">
              <w:rPr>
                <w:noProof/>
                <w:webHidden/>
              </w:rPr>
            </w:r>
            <w:r w:rsidR="00051F71">
              <w:rPr>
                <w:noProof/>
                <w:webHidden/>
              </w:rPr>
              <w:fldChar w:fldCharType="separate"/>
            </w:r>
            <w:r w:rsidR="00051F71">
              <w:rPr>
                <w:noProof/>
                <w:webHidden/>
              </w:rPr>
              <w:t>2</w:t>
            </w:r>
            <w:r w:rsidR="00051F71">
              <w:rPr>
                <w:noProof/>
                <w:webHidden/>
              </w:rPr>
              <w:fldChar w:fldCharType="end"/>
            </w:r>
          </w:hyperlink>
        </w:p>
        <w:p w:rsidR="00051F71" w:rsidRDefault="00051F71">
          <w:pPr>
            <w:pStyle w:val="TOC2"/>
            <w:tabs>
              <w:tab w:val="left" w:pos="660"/>
              <w:tab w:val="right" w:leader="dot" w:pos="8630"/>
            </w:tabs>
            <w:rPr>
              <w:noProof/>
              <w:color w:val="auto"/>
              <w:lang w:val="en-IE" w:eastAsia="en-IE"/>
            </w:rPr>
          </w:pPr>
          <w:hyperlink w:anchor="_Toc489893896" w:history="1">
            <w:r w:rsidRPr="00F37805">
              <w:rPr>
                <w:rStyle w:val="Hyperlink"/>
                <w:noProof/>
              </w:rPr>
              <w:t>1.</w:t>
            </w:r>
            <w:r>
              <w:rPr>
                <w:noProof/>
                <w:color w:val="auto"/>
                <w:lang w:val="en-IE" w:eastAsia="en-IE"/>
              </w:rPr>
              <w:tab/>
            </w:r>
            <w:r w:rsidRPr="00F37805">
              <w:rPr>
                <w:rStyle w:val="Hyperlink"/>
                <w:noProof/>
              </w:rPr>
              <w:t>Active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_Toc489893896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F71" w:rsidRDefault="00051F71">
          <w:pPr>
            <w:pStyle w:val="TOC2"/>
            <w:tabs>
              <w:tab w:val="left" w:pos="660"/>
              <w:tab w:val="right" w:leader="dot" w:pos="8630"/>
            </w:tabs>
            <w:rPr>
              <w:noProof/>
              <w:color w:val="auto"/>
              <w:lang w:val="en-IE" w:eastAsia="en-IE"/>
            </w:rPr>
          </w:pPr>
          <w:hyperlink w:anchor="_Toc489893897" w:history="1">
            <w:r w:rsidRPr="00F37805">
              <w:rPr>
                <w:rStyle w:val="Hyperlink"/>
                <w:noProof/>
              </w:rPr>
              <w:t>2.</w:t>
            </w:r>
            <w:r>
              <w:rPr>
                <w:noProof/>
                <w:color w:val="auto"/>
                <w:lang w:val="en-IE" w:eastAsia="en-IE"/>
              </w:rPr>
              <w:tab/>
            </w:r>
            <w:r w:rsidRPr="00F37805">
              <w:rPr>
                <w:rStyle w:val="Hyperlink"/>
                <w:noProof/>
              </w:rPr>
              <w:t>Commits by 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_Toc489893897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F71" w:rsidRDefault="00051F71">
          <w:pPr>
            <w:pStyle w:val="TOC2"/>
            <w:tabs>
              <w:tab w:val="left" w:pos="660"/>
              <w:tab w:val="right" w:leader="dot" w:pos="8630"/>
            </w:tabs>
            <w:rPr>
              <w:noProof/>
              <w:color w:val="auto"/>
              <w:lang w:val="en-IE" w:eastAsia="en-IE"/>
            </w:rPr>
          </w:pPr>
          <w:hyperlink w:anchor="_Toc489893898" w:history="1">
            <w:r w:rsidRPr="00F37805">
              <w:rPr>
                <w:rStyle w:val="Hyperlink"/>
                <w:noProof/>
              </w:rPr>
              <w:t>3.</w:t>
            </w:r>
            <w:r>
              <w:rPr>
                <w:noProof/>
                <w:color w:val="auto"/>
                <w:lang w:val="en-IE" w:eastAsia="en-IE"/>
              </w:rPr>
              <w:tab/>
            </w:r>
            <w:r w:rsidRPr="00F37805">
              <w:rPr>
                <w:rStyle w:val="Hyperlink"/>
                <w:noProof/>
              </w:rPr>
              <w:t>Commits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_Toc489893898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04C" w:rsidRDefault="00EF204C">
          <w:r>
            <w:rPr>
              <w:b/>
              <w:bCs/>
              <w:noProof/>
            </w:rPr>
            <w:fldChar w:fldCharType="end"/>
          </w:r>
        </w:p>
      </w:sdtContent>
    </w:sdt>
    <w:p w:rsidR="003422FF" w:rsidRDefault="003422FF" w:rsidP="003422FF">
      <w:pPr>
        <w:pStyle w:val="ContactInfo"/>
      </w:pPr>
      <w:r>
        <w:br w:type="page"/>
      </w:r>
    </w:p>
    <w:p w:rsidR="00EF204C" w:rsidRDefault="00EF204C" w:rsidP="00EF204C">
      <w:pPr>
        <w:pStyle w:val="Heading1"/>
        <w:rPr>
          <w:rStyle w:val="Heading1Char"/>
          <w:sz w:val="32"/>
          <w:szCs w:val="32"/>
        </w:rPr>
      </w:pPr>
      <w:bookmarkStart w:id="5" w:name="_Toc481412583"/>
      <w:bookmarkStart w:id="6" w:name="_Toc489893895"/>
      <w:bookmarkEnd w:id="0"/>
      <w:bookmarkEnd w:id="1"/>
      <w:bookmarkEnd w:id="2"/>
      <w:bookmarkEnd w:id="3"/>
      <w:bookmarkEnd w:id="4"/>
      <w:r>
        <w:rPr>
          <w:rStyle w:val="Heading1Char"/>
          <w:sz w:val="32"/>
          <w:szCs w:val="32"/>
        </w:rPr>
        <w:lastRenderedPageBreak/>
        <w:t>Statistical Analysis Conclusions</w:t>
      </w:r>
      <w:bookmarkEnd w:id="5"/>
      <w:bookmarkEnd w:id="6"/>
    </w:p>
    <w:p w:rsidR="00EF204C" w:rsidRDefault="00EF204C" w:rsidP="00EF204C">
      <w:pPr>
        <w:pStyle w:val="Heading2"/>
        <w:numPr>
          <w:ilvl w:val="0"/>
          <w:numId w:val="21"/>
        </w:numPr>
        <w:spacing w:before="0" w:after="240" w:line="360" w:lineRule="auto"/>
        <w:rPr>
          <w:sz w:val="28"/>
          <w:szCs w:val="28"/>
        </w:rPr>
      </w:pPr>
      <w:bookmarkStart w:id="7" w:name="_Toc481412584"/>
      <w:bookmarkStart w:id="8" w:name="_Toc489893896"/>
      <w:r>
        <w:t>Active Days</w:t>
      </w:r>
      <w:bookmarkEnd w:id="7"/>
      <w:bookmarkEnd w:id="8"/>
    </w:p>
    <w:p w:rsidR="00EF204C" w:rsidRDefault="00EF204C" w:rsidP="00EF204C">
      <w:r>
        <w:t>From analyzing at the number of commits by day, I can see that;</w:t>
      </w:r>
    </w:p>
    <w:p w:rsidR="00EF204C" w:rsidRDefault="00EF204C" w:rsidP="00EF204C">
      <w:pPr>
        <w:pStyle w:val="ListParagraph"/>
        <w:numPr>
          <w:ilvl w:val="0"/>
          <w:numId w:val="22"/>
        </w:numPr>
      </w:pPr>
      <w:r>
        <w:t>There are no commits</w:t>
      </w:r>
      <w:r>
        <w:t xml:space="preserve"> on either Saturdays or Sundays as these are days off.</w:t>
      </w:r>
    </w:p>
    <w:p w:rsidR="00EF204C" w:rsidRDefault="00EF204C" w:rsidP="00EF204C">
      <w:pPr>
        <w:pStyle w:val="ListParagraph"/>
        <w:numPr>
          <w:ilvl w:val="0"/>
          <w:numId w:val="22"/>
        </w:numPr>
      </w:pPr>
      <w:r>
        <w:t>Thursday appears to be the busiest day for the development team, while Monday appears to be the quietest day.</w:t>
      </w:r>
    </w:p>
    <w:p w:rsidR="00EF204C" w:rsidRDefault="00EF204C" w:rsidP="00EF204C">
      <w:pPr>
        <w:pStyle w:val="ListParagraph"/>
        <w:numPr>
          <w:ilvl w:val="0"/>
          <w:numId w:val="22"/>
        </w:numPr>
      </w:pPr>
      <w:r>
        <w:t xml:space="preserve">Commits generally increase as the week goes on except for Wednesday. Perhaps there is a meeting occupying developers time that day. </w:t>
      </w:r>
    </w:p>
    <w:p w:rsidR="00EF204C" w:rsidRDefault="00EF204C" w:rsidP="00EF204C">
      <w:pPr>
        <w:ind w:left="360"/>
      </w:pPr>
      <w:r>
        <w:rPr>
          <w:noProof/>
          <w:lang w:val="en-IE" w:eastAsia="en-IE"/>
        </w:rPr>
        <w:drawing>
          <wp:inline distT="0" distB="0" distL="0" distR="0">
            <wp:extent cx="4086225" cy="4086225"/>
            <wp:effectExtent l="95250" t="114300" r="104775" b="1238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38874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204C" w:rsidRDefault="00EF204C" w:rsidP="00EF204C">
      <w:pPr>
        <w:ind w:firstLine="360"/>
        <w:rPr>
          <w:sz w:val="18"/>
          <w:szCs w:val="18"/>
        </w:rPr>
      </w:pPr>
      <w:r>
        <w:rPr>
          <w:sz w:val="18"/>
          <w:szCs w:val="18"/>
        </w:rPr>
        <w:t>Fig 1: Bar chart of Active Days</w:t>
      </w:r>
    </w:p>
    <w:p w:rsidR="00EF204C" w:rsidRDefault="00EF204C" w:rsidP="00EF204C">
      <w:pPr>
        <w:pStyle w:val="Heading2"/>
        <w:numPr>
          <w:ilvl w:val="0"/>
          <w:numId w:val="21"/>
        </w:numPr>
        <w:spacing w:before="0" w:after="240" w:line="360" w:lineRule="auto"/>
      </w:pPr>
      <w:bookmarkStart w:id="9" w:name="_Toc481412586"/>
      <w:bookmarkStart w:id="10" w:name="_Toc489893897"/>
      <w:r>
        <w:lastRenderedPageBreak/>
        <w:t>Commits by Author</w:t>
      </w:r>
      <w:bookmarkEnd w:id="9"/>
      <w:bookmarkEnd w:id="10"/>
    </w:p>
    <w:p w:rsidR="00EF204C" w:rsidRDefault="00EF204C" w:rsidP="00EF204C">
      <w:r>
        <w:t>From analyzing at the total number of commits by author, I can see that;</w:t>
      </w:r>
    </w:p>
    <w:p w:rsidR="00EF204C" w:rsidRDefault="00EF204C" w:rsidP="00EF204C">
      <w:pPr>
        <w:pStyle w:val="ListParagraph"/>
        <w:numPr>
          <w:ilvl w:val="0"/>
          <w:numId w:val="23"/>
        </w:numPr>
      </w:pPr>
      <w:r>
        <w:t>Thomas and Jimmy appear to be the most productive developers within the team since they have committed the most changes to the codebase.</w:t>
      </w:r>
    </w:p>
    <w:p w:rsidR="00EF204C" w:rsidRDefault="00EF204C" w:rsidP="00EF204C">
      <w:pPr>
        <w:pStyle w:val="ListParagraph"/>
        <w:numPr>
          <w:ilvl w:val="0"/>
          <w:numId w:val="23"/>
        </w:numPr>
      </w:pPr>
      <w:r>
        <w:t xml:space="preserve">There is a massive disparity between the developers in terms of commits. </w:t>
      </w:r>
      <w:r w:rsidR="00051F71">
        <w:t xml:space="preserve">This could be for a number of reasons. Perhaps the other team-members are being used more in meetings/admin/managerial work and less in coding, or they could be new/junior members. Further investigation would be required before drawing conclusions, especially if productivity needs to be higher than it currently is. </w:t>
      </w:r>
    </w:p>
    <w:p w:rsidR="00EF204C" w:rsidRDefault="00EF204C" w:rsidP="00EF204C">
      <w:pPr>
        <w:pStyle w:val="ListParagraph"/>
      </w:pPr>
      <w:r>
        <w:rPr>
          <w:noProof/>
          <w:lang w:val="en-IE" w:eastAsia="en-IE"/>
        </w:rPr>
        <w:drawing>
          <wp:inline distT="0" distB="0" distL="0" distR="0" wp14:anchorId="5AC2DB9E" wp14:editId="00702ED1">
            <wp:extent cx="4086225" cy="4086225"/>
            <wp:effectExtent l="95250" t="114300" r="104775" b="1238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38874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1F71" w:rsidRDefault="00051F71" w:rsidP="00EF204C">
      <w:pPr>
        <w:pStyle w:val="ListParagraph"/>
      </w:pPr>
    </w:p>
    <w:p w:rsidR="00051F71" w:rsidRDefault="00051F71" w:rsidP="00EF204C">
      <w:pPr>
        <w:pStyle w:val="ListParagraph"/>
      </w:pPr>
    </w:p>
    <w:p w:rsidR="00051F71" w:rsidRDefault="00051F71" w:rsidP="00EF204C">
      <w:pPr>
        <w:pStyle w:val="ListParagraph"/>
      </w:pPr>
    </w:p>
    <w:p w:rsidR="00051F71" w:rsidRDefault="00051F71" w:rsidP="00051F71">
      <w:pPr>
        <w:pStyle w:val="Heading2"/>
        <w:numPr>
          <w:ilvl w:val="0"/>
          <w:numId w:val="21"/>
        </w:numPr>
        <w:spacing w:before="0" w:after="240" w:line="360" w:lineRule="auto"/>
      </w:pPr>
      <w:bookmarkStart w:id="11" w:name="_Toc489893898"/>
      <w:r>
        <w:t>Commits by</w:t>
      </w:r>
      <w:r>
        <w:t xml:space="preserve"> Type</w:t>
      </w:r>
      <w:bookmarkEnd w:id="11"/>
    </w:p>
    <w:p w:rsidR="00051F71" w:rsidRDefault="00051F71" w:rsidP="00051F71">
      <w:r>
        <w:t xml:space="preserve">From analyzing </w:t>
      </w:r>
      <w:r>
        <w:t>the type of commits</w:t>
      </w:r>
      <w:r>
        <w:t xml:space="preserve"> I can see that;</w:t>
      </w:r>
    </w:p>
    <w:p w:rsidR="00051F71" w:rsidRDefault="00051F71" w:rsidP="00051F71">
      <w:pPr>
        <w:pStyle w:val="ListParagraph"/>
        <w:numPr>
          <w:ilvl w:val="0"/>
          <w:numId w:val="24"/>
        </w:numPr>
      </w:pPr>
      <w:r>
        <w:t>There are more modifications than either additions or deletions by a large margin. This suggests that a lot of work is being done on a current piece of work. Perhaps there are some issues or problems with the code that need solving.</w:t>
      </w:r>
      <w:bookmarkStart w:id="12" w:name="_GoBack"/>
      <w:bookmarkEnd w:id="12"/>
    </w:p>
    <w:p w:rsidR="00051F71" w:rsidRDefault="00051F71" w:rsidP="00051F71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572000" cy="4572000"/>
            <wp:effectExtent l="0" t="0" r="0" b="0"/>
            <wp:docPr id="2" name="Picture 2" descr="C:\Users\Roisin\AppData\Local\Microsoft\Windows\INetCache\Content.Word\barchart_mod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isin\AppData\Local\Microsoft\Windows\INetCache\Content.Word\barchart_modifica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04C" w:rsidRDefault="00EF204C" w:rsidP="00EF204C">
      <w:pPr>
        <w:ind w:left="360"/>
      </w:pPr>
    </w:p>
    <w:p w:rsidR="00EF204C" w:rsidRPr="00EF204C" w:rsidRDefault="00EF204C" w:rsidP="00EF204C"/>
    <w:sectPr w:rsidR="00EF204C" w:rsidRPr="00EF204C"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958" w:rsidRDefault="00FE3958">
      <w:pPr>
        <w:spacing w:before="0" w:after="0" w:line="240" w:lineRule="auto"/>
      </w:pPr>
      <w:r>
        <w:separator/>
      </w:r>
    </w:p>
  </w:endnote>
  <w:endnote w:type="continuationSeparator" w:id="0">
    <w:p w:rsidR="00FE3958" w:rsidRDefault="00FE39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51F7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958" w:rsidRDefault="00FE3958">
      <w:pPr>
        <w:spacing w:before="0" w:after="0" w:line="240" w:lineRule="auto"/>
      </w:pPr>
      <w:r>
        <w:separator/>
      </w:r>
    </w:p>
  </w:footnote>
  <w:footnote w:type="continuationSeparator" w:id="0">
    <w:p w:rsidR="00FE3958" w:rsidRDefault="00FE395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F5775C"/>
    <w:multiLevelType w:val="hybridMultilevel"/>
    <w:tmpl w:val="B4165BE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C621D"/>
    <w:multiLevelType w:val="hybridMultilevel"/>
    <w:tmpl w:val="017C7040"/>
    <w:lvl w:ilvl="0" w:tplc="7C322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F8F1BAA"/>
    <w:multiLevelType w:val="hybridMultilevel"/>
    <w:tmpl w:val="B4165BE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07CE6"/>
    <w:multiLevelType w:val="hybridMultilevel"/>
    <w:tmpl w:val="7472BFF4"/>
    <w:lvl w:ilvl="0" w:tplc="94F61CA6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3"/>
  </w:num>
  <w:num w:numId="8">
    <w:abstractNumId w:val="10"/>
  </w:num>
  <w:num w:numId="9">
    <w:abstractNumId w:val="15"/>
  </w:num>
  <w:num w:numId="10">
    <w:abstractNumId w:val="14"/>
  </w:num>
  <w:num w:numId="11">
    <w:abstractNumId w:val="19"/>
  </w:num>
  <w:num w:numId="12">
    <w:abstractNumId w:val="1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4C"/>
    <w:rsid w:val="00051F71"/>
    <w:rsid w:val="000748AA"/>
    <w:rsid w:val="001638F6"/>
    <w:rsid w:val="001A2000"/>
    <w:rsid w:val="003209D6"/>
    <w:rsid w:val="00334A73"/>
    <w:rsid w:val="003422FF"/>
    <w:rsid w:val="004952C4"/>
    <w:rsid w:val="005A1C5A"/>
    <w:rsid w:val="00690EFD"/>
    <w:rsid w:val="007021DE"/>
    <w:rsid w:val="00732607"/>
    <w:rsid w:val="00844483"/>
    <w:rsid w:val="00934F1C"/>
    <w:rsid w:val="009D2231"/>
    <w:rsid w:val="00A122DB"/>
    <w:rsid w:val="00AD165F"/>
    <w:rsid w:val="00B47B7A"/>
    <w:rsid w:val="00B646B8"/>
    <w:rsid w:val="00C80BD4"/>
    <w:rsid w:val="00CF3A42"/>
    <w:rsid w:val="00D5413C"/>
    <w:rsid w:val="00DC07A3"/>
    <w:rsid w:val="00E11B8A"/>
    <w:rsid w:val="00EF204C"/>
    <w:rsid w:val="00F677F9"/>
    <w:rsid w:val="00FD1504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7986B3"/>
  <w15:chartTrackingRefBased/>
  <w15:docId w15:val="{75CF6B12-00AD-4710-BE93-938D4CF6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1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EF204C"/>
    <w:rPr>
      <w:color w:val="993E2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204C"/>
    <w:pPr>
      <w:spacing w:before="0" w:line="480" w:lineRule="auto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isin\AppData\Roaming\Microsoft\Templates\Student%20report%20with%20cov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D6"/>
    <w:rsid w:val="008B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83152C18A94BB7869A629D78323552">
    <w:name w:val="9383152C18A94BB7869A629D78323552"/>
  </w:style>
  <w:style w:type="paragraph" w:customStyle="1" w:styleId="246F61233C9248A4A9BCF87A5FCED954">
    <w:name w:val="246F61233C9248A4A9BCF87A5FCED954"/>
  </w:style>
  <w:style w:type="paragraph" w:customStyle="1" w:styleId="2BF5479F8A314F688595227B7AE63D9B">
    <w:name w:val="2BF5479F8A314F688595227B7AE63D9B"/>
  </w:style>
  <w:style w:type="paragraph" w:customStyle="1" w:styleId="5AA672E77E034F0791BC4FB3BC664480">
    <w:name w:val="5AA672E77E034F0791BC4FB3BC664480"/>
  </w:style>
  <w:style w:type="paragraph" w:customStyle="1" w:styleId="931BA291A5E842F896C16847188CC398">
    <w:name w:val="931BA291A5E842F896C16847188CC398"/>
  </w:style>
  <w:style w:type="paragraph" w:customStyle="1" w:styleId="697F03F55CC04116BDAA77AD5AEF2F8C">
    <w:name w:val="697F03F55CC04116BDAA77AD5AEF2F8C"/>
  </w:style>
  <w:style w:type="paragraph" w:customStyle="1" w:styleId="BD826D1F26244C6A9AF2A36E0DB9BD58">
    <w:name w:val="BD826D1F26244C6A9AF2A36E0DB9BD58"/>
  </w:style>
  <w:style w:type="paragraph" w:styleId="ListBullet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val="en-US" w:eastAsia="ja-JP"/>
    </w:rPr>
  </w:style>
  <w:style w:type="paragraph" w:customStyle="1" w:styleId="AA337E265A1D454E8DA65AE4DA35D85F">
    <w:name w:val="AA337E265A1D454E8DA65AE4DA35D85F"/>
  </w:style>
  <w:style w:type="paragraph" w:customStyle="1" w:styleId="D7145E6365B047E38005B126F0ADFE9C">
    <w:name w:val="D7145E6365B047E38005B126F0ADFE9C"/>
  </w:style>
  <w:style w:type="paragraph" w:customStyle="1" w:styleId="349DFC6744B148BB9B9298C90A2A2929">
    <w:name w:val="349DFC6744B148BB9B9298C90A2A2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4649F-02ED-47D5-A576-673A36B39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18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Roisin</dc:creator>
  <cp:keywords/>
  <cp:lastModifiedBy>Roisin Carroll</cp:lastModifiedBy>
  <cp:revision>1</cp:revision>
  <dcterms:created xsi:type="dcterms:W3CDTF">2017-08-07T17:12:00Z</dcterms:created>
  <dcterms:modified xsi:type="dcterms:W3CDTF">2017-08-07T17:31:00Z</dcterms:modified>
  <cp:version/>
</cp:coreProperties>
</file>